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90C51" w14:textId="6B1F879B" w:rsidR="003E642B" w:rsidRDefault="003E642B" w:rsidP="00EF3E4E">
      <w:pPr>
        <w:rPr>
          <w:color w:val="auto"/>
        </w:rPr>
      </w:pPr>
    </w:p>
    <w:p w14:paraId="33A242F7" w14:textId="72EFC8BB" w:rsidR="00D40DFC" w:rsidRDefault="00D40DFC" w:rsidP="00EF3E4E">
      <w:pPr>
        <w:rPr>
          <w:color w:val="auto"/>
        </w:rPr>
      </w:pPr>
    </w:p>
    <w:p w14:paraId="73F4A751" w14:textId="0BC3B229" w:rsidR="00D40DFC" w:rsidRDefault="00D40DFC" w:rsidP="00EF3E4E">
      <w:pPr>
        <w:rPr>
          <w:color w:val="auto"/>
        </w:rPr>
      </w:pPr>
    </w:p>
    <w:p w14:paraId="6D967960" w14:textId="40BB57B4" w:rsidR="00D40DFC" w:rsidRDefault="00D40DFC" w:rsidP="00EF3E4E">
      <w:pPr>
        <w:rPr>
          <w:color w:val="auto"/>
        </w:rPr>
      </w:pPr>
    </w:p>
    <w:p w14:paraId="6E2069BB" w14:textId="3C60DDEE" w:rsidR="00D40DFC" w:rsidRPr="00A97639" w:rsidRDefault="00D40DFC" w:rsidP="00EF3E4E">
      <w:pPr>
        <w:rPr>
          <w:color w:val="auto"/>
        </w:rPr>
      </w:pPr>
      <w:r>
        <w:rPr>
          <w:noProof/>
        </w:rPr>
        <w:drawing>
          <wp:inline distT="0" distB="0" distL="0" distR="0" wp14:anchorId="6B2EB685" wp14:editId="7BD3D909">
            <wp:extent cx="59436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DFC" w:rsidRPr="00A9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FC"/>
    <w:rsid w:val="000812AA"/>
    <w:rsid w:val="003E642B"/>
    <w:rsid w:val="00A97639"/>
    <w:rsid w:val="00CD7CEF"/>
    <w:rsid w:val="00D40DFC"/>
    <w:rsid w:val="00E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5436"/>
  <w15:chartTrackingRefBased/>
  <w15:docId w15:val="{9657B7BE-D753-4641-8715-20F4A85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color w:val="243F60" w:themeColor="accent1" w:themeShade="7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4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E4E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E4E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E4E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E4E"/>
    <w:pPr>
      <w:keepNext/>
      <w:keepLines/>
      <w:spacing w:before="200" w:after="0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3E4E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3E4E"/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3E4E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E4E"/>
    <w:rPr>
      <w:rFonts w:asciiTheme="majorHAns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3E4E"/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F3E4E"/>
    <w:rPr>
      <w:rFonts w:asciiTheme="majorHAnsi" w:eastAsiaTheme="majorEastAsia" w:hAnsiTheme="majorHAnsi"/>
    </w:rPr>
  </w:style>
  <w:style w:type="character" w:styleId="IntenseReference">
    <w:name w:val="Intense Reference"/>
    <w:basedOn w:val="DefaultParagraphFont"/>
    <w:uiPriority w:val="32"/>
    <w:qFormat/>
    <w:rsid w:val="00EF3E4E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EF3E4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E4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3E4E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E4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3E4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EF3E4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E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E4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F3E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3E4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F3E4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F3E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F3E4E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EF3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E4E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9"/>
    <w:rsid w:val="00EF3E4E"/>
    <w:rPr>
      <w:rFonts w:asciiTheme="majorHAnsi" w:eastAsiaTheme="majorEastAsia" w:hAnsiTheme="maj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Normal_Qiagenw10.dotm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 - Contractor</dc:creator>
  <cp:keywords/>
  <dc:description/>
  <cp:lastModifiedBy>Rahul Sharma - Contractor</cp:lastModifiedBy>
  <cp:revision>1</cp:revision>
  <dcterms:created xsi:type="dcterms:W3CDTF">2018-08-13T14:39:00Z</dcterms:created>
  <dcterms:modified xsi:type="dcterms:W3CDTF">2018-08-13T14:39:00Z</dcterms:modified>
</cp:coreProperties>
</file>